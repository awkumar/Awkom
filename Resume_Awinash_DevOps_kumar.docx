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6D" w:rsidRDefault="00062F6D"/>
    <w:tbl>
      <w:tblPr>
        <w:tblW w:w="11105" w:type="dxa"/>
        <w:tblInd w:w="-90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766"/>
        <w:gridCol w:w="735"/>
        <w:gridCol w:w="6604"/>
      </w:tblGrid>
      <w:tr w:rsidR="00C56E31" w:rsidTr="005C2357">
        <w:trPr>
          <w:trHeight w:val="10800"/>
        </w:trPr>
        <w:tc>
          <w:tcPr>
            <w:tcW w:w="3766" w:type="dxa"/>
          </w:tcPr>
          <w:p w:rsidR="005C2357" w:rsidRDefault="005C2357" w:rsidP="005C2357">
            <w:pPr>
              <w:pStyle w:val="Title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Awinash kumar</w:t>
            </w:r>
          </w:p>
          <w:p w:rsidR="005C2357" w:rsidRPr="00080C93" w:rsidRDefault="005C2357" w:rsidP="005C2357">
            <w:r>
              <w:t xml:space="preserve">Consultant specialist  </w:t>
            </w:r>
            <w:r w:rsidR="007E3383">
              <w:t>,HSBC</w:t>
            </w:r>
          </w:p>
          <w:p w:rsidR="005C2357" w:rsidRPr="00076733" w:rsidRDefault="005C2357" w:rsidP="005C2357">
            <w:pPr>
              <w:pStyle w:val="Heading2"/>
              <w:pBdr>
                <w:bottom w:val="none" w:sz="0" w:space="0" w:color="auto"/>
              </w:pBdr>
            </w:pPr>
            <w:r w:rsidRPr="00076733">
              <w:t>Personal information</w:t>
            </w:r>
          </w:p>
          <w:p w:rsidR="005C2357" w:rsidRPr="00D26B87" w:rsidRDefault="005C2357" w:rsidP="005C23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Address: A901,Primera Home, wagholi</w:t>
            </w:r>
          </w:p>
          <w:p w:rsidR="005C2357" w:rsidRPr="00076733" w:rsidRDefault="005C2357" w:rsidP="005C2357">
            <w:pPr>
              <w:rPr>
                <w:sz w:val="16"/>
                <w:szCs w:val="16"/>
                <w:lang w:val="es-ES"/>
              </w:rPr>
            </w:pPr>
            <w:r w:rsidRPr="00E92455">
              <w:rPr>
                <w:sz w:val="16"/>
                <w:szCs w:val="16"/>
              </w:rPr>
              <w:t>Pune 412207</w:t>
            </w:r>
            <w:r w:rsidR="009E5CEF">
              <w:rPr>
                <w:sz w:val="16"/>
                <w:szCs w:val="16"/>
              </w:rPr>
              <w:t>,</w:t>
            </w:r>
            <w:r w:rsidRPr="00E92455">
              <w:rPr>
                <w:sz w:val="16"/>
                <w:szCs w:val="16"/>
              </w:rPr>
              <w:t>Maharashtra</w:t>
            </w:r>
            <w:r w:rsidR="009E5CEF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INDIA</w:t>
            </w:r>
          </w:p>
          <w:p w:rsidR="005C2357" w:rsidRDefault="005C2357" w:rsidP="005C2357">
            <w:pPr>
              <w:rPr>
                <w:noProof/>
                <w:sz w:val="16"/>
                <w:szCs w:val="16"/>
              </w:rPr>
            </w:pPr>
          </w:p>
          <w:p w:rsidR="005C2357" w:rsidRPr="00E92455" w:rsidRDefault="005C2357" w:rsidP="005C2357">
            <w:pPr>
              <w:rPr>
                <w:szCs w:val="18"/>
              </w:rPr>
            </w:pPr>
            <w:r w:rsidRPr="00E92455">
              <w:rPr>
                <w:noProof/>
                <w:szCs w:val="18"/>
              </w:rPr>
              <w:t>Phone :</w:t>
            </w:r>
            <w:r w:rsidRPr="00E92455">
              <w:rPr>
                <w:szCs w:val="18"/>
              </w:rPr>
              <w:t xml:space="preserve">  +91 9975640116</w:t>
            </w:r>
          </w:p>
          <w:p w:rsidR="005C2357" w:rsidRPr="00E92455" w:rsidRDefault="005C2357" w:rsidP="005C2357">
            <w:pPr>
              <w:rPr>
                <w:szCs w:val="18"/>
              </w:rPr>
            </w:pPr>
          </w:p>
          <w:p w:rsidR="005C2357" w:rsidRPr="00E92455" w:rsidRDefault="005C2357" w:rsidP="005C2357">
            <w:pPr>
              <w:rPr>
                <w:szCs w:val="18"/>
              </w:rPr>
            </w:pPr>
            <w:r w:rsidRPr="00E92455">
              <w:rPr>
                <w:szCs w:val="18"/>
              </w:rPr>
              <w:t xml:space="preserve">E-mail Id: </w:t>
            </w:r>
            <w:hyperlink r:id="rId10" w:history="1">
              <w:r w:rsidRPr="00417BD0">
                <w:rPr>
                  <w:rStyle w:val="Hyperlink"/>
                  <w:szCs w:val="18"/>
                </w:rPr>
                <w:t>AWKUMAR93@gmail.com</w:t>
              </w:r>
            </w:hyperlink>
          </w:p>
          <w:p w:rsidR="005C2357" w:rsidRDefault="005C2357" w:rsidP="005C2357"/>
          <w:p w:rsidR="005C2357" w:rsidRDefault="005C2357" w:rsidP="005C2357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</w:pPr>
            <w:r>
              <w:t xml:space="preserve">B.E. </w:t>
            </w:r>
            <w:r w:rsidRPr="00E92455">
              <w:t xml:space="preserve">Information Technology </w:t>
            </w:r>
            <w:r>
              <w:t>(2012)</w:t>
            </w:r>
          </w:p>
          <w:p w:rsidR="00C56E31" w:rsidRDefault="00C22D62" w:rsidP="00C22D62">
            <w:pPr>
              <w:pStyle w:val="Default"/>
            </w:pPr>
            <w:r w:rsidRPr="00C22D62">
              <w:rPr>
                <w:rFonts w:asciiTheme="minorHAnsi" w:hAnsiTheme="minorHAnsi" w:cstheme="minorBidi"/>
                <w:color w:val="auto"/>
                <w:sz w:val="18"/>
                <w:szCs w:val="22"/>
                <w:lang w:eastAsia="ja-JP"/>
              </w:rPr>
              <w:t>Pune university</w:t>
            </w:r>
          </w:p>
          <w:p w:rsidR="00C56E31" w:rsidRDefault="00C56E31" w:rsidP="00C56E31">
            <w:pPr>
              <w:pStyle w:val="Heading2"/>
            </w:pPr>
            <w:r>
              <w:t>SUMMARY</w:t>
            </w:r>
          </w:p>
          <w:p w:rsidR="00C56E31" w:rsidRPr="00335BCD" w:rsidRDefault="00527FE1" w:rsidP="00C56E31">
            <w:r>
              <w:t xml:space="preserve">8 </w:t>
            </w:r>
            <w:r w:rsidRPr="00335BCD">
              <w:t>years</w:t>
            </w:r>
            <w:r w:rsidR="00C56E31" w:rsidRPr="00335BCD">
              <w:t xml:space="preserve"> of experience in IT industry with major focus on DevOps –</w:t>
            </w:r>
            <w:r w:rsidR="00E92455">
              <w:t>CI &amp; CD</w:t>
            </w:r>
            <w:r w:rsidR="00C56E31" w:rsidRPr="00335BCD">
              <w:t xml:space="preserve">, </w:t>
            </w:r>
            <w:r w:rsidR="00482AB8">
              <w:t>with Jenkins, Ansible</w:t>
            </w:r>
            <w:r>
              <w:t xml:space="preserve"> to implement application </w:t>
            </w:r>
            <w:r w:rsidR="00482AB8">
              <w:t>in</w:t>
            </w:r>
            <w:r>
              <w:t xml:space="preserve"> </w:t>
            </w:r>
            <w:r w:rsidRPr="00335BCD">
              <w:t xml:space="preserve">DevOps </w:t>
            </w:r>
            <w:r>
              <w:t xml:space="preserve">and </w:t>
            </w:r>
            <w:r w:rsidR="00482AB8">
              <w:t xml:space="preserve">Agile </w:t>
            </w:r>
            <w:r w:rsidR="00C56E31" w:rsidRPr="00335BCD">
              <w:t>Development.</w:t>
            </w:r>
          </w:p>
          <w:p w:rsidR="00C56E31" w:rsidRPr="00335BCD" w:rsidRDefault="00C56E31" w:rsidP="00C56E31"/>
          <w:p w:rsidR="00C56E31" w:rsidRPr="00335BCD" w:rsidRDefault="00C56E31" w:rsidP="00C56E31">
            <w:r w:rsidRPr="00335BCD">
              <w:t>Designed and implemented solution that caters automated deployment of release specific scripts</w:t>
            </w:r>
            <w:r>
              <w:t xml:space="preserve"> as per application requirement.</w:t>
            </w:r>
          </w:p>
          <w:p w:rsidR="00C56E31" w:rsidRPr="00335BCD" w:rsidRDefault="00C56E31" w:rsidP="00C56E31"/>
          <w:p w:rsidR="00F8704E" w:rsidRPr="00DA7EF6" w:rsidRDefault="00F8704E" w:rsidP="00F8704E">
            <w:r>
              <w:t xml:space="preserve">Experience in release build deployment of </w:t>
            </w:r>
            <w:r w:rsidRPr="00DA7EF6">
              <w:t xml:space="preserve">Project in all environments through </w:t>
            </w:r>
            <w:r>
              <w:t>configuration tools</w:t>
            </w:r>
            <w:r w:rsidRPr="00DA7EF6">
              <w:t>.</w:t>
            </w:r>
          </w:p>
          <w:p w:rsidR="00C56E31" w:rsidRPr="00335BCD" w:rsidRDefault="00C56E31" w:rsidP="00C56E31"/>
          <w:p w:rsidR="00C56E31" w:rsidRDefault="00C56E31" w:rsidP="00C56E31">
            <w:pPr>
              <w:pStyle w:val="Heading2"/>
            </w:pPr>
            <w:r>
              <w:t>Technical skills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Versioning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SVN, GIT, 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Build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Maven, ANT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Scripting: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8531FF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Shell, python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Tracking Tools:</w:t>
            </w:r>
            <w:r w:rsidR="00EA6CBB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JIRA</w:t>
            </w:r>
            <w:r w:rsidR="00255DAE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,S</w:t>
            </w:r>
            <w:r w:rsidR="00EA6CBB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NOW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CI Tools: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Jenkins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CD Tools:</w:t>
            </w:r>
            <w:r w:rsidR="00EA6CBB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B96C55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Ansible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RDBMS: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Oracle, MySQL </w:t>
            </w:r>
          </w:p>
          <w:p w:rsidR="00C56E31" w:rsidRPr="00EA6CBB" w:rsidRDefault="00B5562E" w:rsidP="00BE5B81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OS</w:t>
            </w:r>
            <w:r w:rsidR="00C56E31"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C56E31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Linux / Windows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Languages:</w:t>
            </w:r>
            <w:r w:rsid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J</w:t>
            </w:r>
            <w:r w:rsid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ava, YML,S</w:t>
            </w:r>
            <w:r w:rsidR="0085625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hell</w:t>
            </w:r>
          </w:p>
          <w:p w:rsidR="00C56E31" w:rsidRPr="00EA6CBB" w:rsidRDefault="00C56E31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Virtualization:</w:t>
            </w:r>
            <w:r w:rsidR="0085625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 xml:space="preserve"> </w:t>
            </w:r>
            <w:r w:rsidR="0085625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VMw</w:t>
            </w:r>
            <w:r w:rsidR="00B5562E"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are</w:t>
            </w:r>
          </w:p>
          <w:p w:rsidR="00C56E31" w:rsidRPr="00EA6CBB" w:rsidRDefault="008531FF" w:rsidP="00BE5B81">
            <w:pPr>
              <w:pStyle w:val="Default"/>
              <w:numPr>
                <w:ilvl w:val="0"/>
                <w:numId w:val="7"/>
              </w:numPr>
              <w:rPr>
                <w:bCs/>
                <w:sz w:val="18"/>
                <w:szCs w:val="18"/>
              </w:rPr>
            </w:pPr>
            <w:r w:rsidRPr="00EA6CBB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Containers:</w:t>
            </w:r>
            <w:r w:rsidRPr="00EA6CBB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 xml:space="preserve"> Docker</w:t>
            </w:r>
            <w:r w:rsidR="008B744F">
              <w:rPr>
                <w:rFonts w:asciiTheme="minorHAnsi" w:hAnsiTheme="minorHAnsi" w:cstheme="minorBidi"/>
                <w:iCs/>
                <w:color w:val="auto"/>
                <w:sz w:val="18"/>
                <w:szCs w:val="18"/>
                <w:lang w:eastAsia="ja-JP"/>
              </w:rPr>
              <w:t>,</w:t>
            </w:r>
            <w:r w:rsidR="008B744F" w:rsidRPr="001E35BC">
              <w:rPr>
                <w:bCs/>
              </w:rPr>
              <w:t xml:space="preserve"> </w:t>
            </w:r>
            <w:r w:rsidR="008B744F" w:rsidRPr="008B744F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18"/>
                <w:lang w:eastAsia="ja-JP"/>
              </w:rPr>
              <w:t>kubernetes</w:t>
            </w: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85625B" w:rsidRDefault="0085625B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85625B" w:rsidRDefault="0085625B" w:rsidP="00C56E31">
            <w:pPr>
              <w:pStyle w:val="Default"/>
              <w:ind w:left="720"/>
              <w:rPr>
                <w:rFonts w:asciiTheme="minorHAnsi" w:hAnsiTheme="minorHAnsi" w:cstheme="minorBidi"/>
                <w:iCs/>
                <w:color w:val="auto"/>
                <w:sz w:val="18"/>
                <w:szCs w:val="22"/>
                <w:lang w:eastAsia="ja-JP"/>
              </w:rPr>
            </w:pPr>
          </w:p>
          <w:p w:rsidR="00C56E31" w:rsidRDefault="00C56E31" w:rsidP="00C56E31">
            <w:pPr>
              <w:pStyle w:val="Heading2"/>
              <w:pBdr>
                <w:bottom w:val="none" w:sz="0" w:space="0" w:color="auto"/>
              </w:pBdr>
            </w:pPr>
          </w:p>
          <w:p w:rsidR="00975B09" w:rsidRDefault="00975B09" w:rsidP="00975B09"/>
          <w:p w:rsidR="00606009" w:rsidRDefault="00606009" w:rsidP="00975B09"/>
          <w:p w:rsidR="00606009" w:rsidRPr="00975B09" w:rsidRDefault="00606009" w:rsidP="00975B09"/>
          <w:p w:rsidR="00C56E31" w:rsidRDefault="00C56E31" w:rsidP="00C56E31">
            <w:pPr>
              <w:pStyle w:val="Heading2"/>
            </w:pPr>
            <w:r w:rsidRPr="00C56E31">
              <w:lastRenderedPageBreak/>
              <w:t>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Oracle Certified Associate </w:t>
            </w:r>
          </w:p>
          <w:p w:rsidR="00C56E31" w:rsidRPr="00C56E31" w:rsidRDefault="00B41A85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Java </w:t>
            </w:r>
            <w:r w:rsidR="00C56E31"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ce</w:t>
            </w:r>
            <w:r w:rsid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rtified Professional</w:t>
            </w:r>
          </w:p>
          <w:p w:rsid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Tieto DevOps Internal certification</w:t>
            </w:r>
          </w:p>
          <w:p w:rsidR="00C56E31" w:rsidRPr="00C56E31" w:rsidRDefault="00C56E31" w:rsidP="00C56E31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</w:pPr>
            <w:r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>Online AWS</w:t>
            </w:r>
            <w:r w:rsidRPr="00C56E31">
              <w:rPr>
                <w:rFonts w:asciiTheme="minorHAnsi" w:hAnsiTheme="minorHAnsi" w:cstheme="minorBidi"/>
                <w:bCs/>
                <w:iCs/>
                <w:color w:val="auto"/>
                <w:sz w:val="18"/>
                <w:szCs w:val="22"/>
                <w:lang w:eastAsia="ja-JP"/>
              </w:rPr>
              <w:t xml:space="preserve"> Conference</w:t>
            </w:r>
          </w:p>
          <w:p w:rsidR="00C56E31" w:rsidRPr="00C56E31" w:rsidRDefault="00C56E31" w:rsidP="00C56E31"/>
          <w:p w:rsidR="00C56E31" w:rsidRPr="00C56E31" w:rsidRDefault="00C56E31" w:rsidP="00C56E31"/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pStyle w:val="Default"/>
              <w:ind w:left="720"/>
            </w:pPr>
          </w:p>
          <w:p w:rsidR="00C56E31" w:rsidRDefault="00C56E31" w:rsidP="00C56E31">
            <w:pPr>
              <w:ind w:left="-203"/>
            </w:pPr>
          </w:p>
          <w:p w:rsidR="00C56E31" w:rsidRPr="004D3011" w:rsidRDefault="00C56E31" w:rsidP="00C56E31"/>
        </w:tc>
        <w:tc>
          <w:tcPr>
            <w:tcW w:w="735" w:type="dxa"/>
          </w:tcPr>
          <w:p w:rsidR="00C56E31" w:rsidRDefault="00C56E31" w:rsidP="00C56E31">
            <w:pPr>
              <w:tabs>
                <w:tab w:val="left" w:pos="990"/>
              </w:tabs>
            </w:pPr>
          </w:p>
        </w:tc>
        <w:tc>
          <w:tcPr>
            <w:tcW w:w="6604" w:type="dxa"/>
          </w:tcPr>
          <w:p w:rsidR="005C2357" w:rsidRPr="0074289B" w:rsidRDefault="005C2357" w:rsidP="005C2357">
            <w:pPr>
              <w:pStyle w:val="Heading2"/>
            </w:pPr>
            <w:bookmarkStart w:id="0" w:name="_Hlk10129795"/>
            <w:bookmarkStart w:id="1" w:name="_Hlk10120959"/>
            <w:r w:rsidRPr="0074289B">
              <w:t>pro</w:t>
            </w:r>
            <w:r>
              <w:t>fessional Experience</w:t>
            </w:r>
          </w:p>
          <w:p w:rsidR="005C2357" w:rsidRDefault="005C2357" w:rsidP="00C56E31">
            <w:pPr>
              <w:rPr>
                <w:b/>
                <w:bCs/>
              </w:rPr>
            </w:pPr>
          </w:p>
          <w:p w:rsidR="00C56E31" w:rsidRPr="0020461D" w:rsidRDefault="00C56E31" w:rsidP="00C56E31">
            <w:pPr>
              <w:rPr>
                <w:b/>
                <w:bCs/>
              </w:rPr>
            </w:pPr>
            <w:r w:rsidRPr="0020461D">
              <w:rPr>
                <w:b/>
                <w:bCs/>
              </w:rPr>
              <w:t>DevOps Implementation: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Led the team in finalizing the Tool stack for DevOps implementation.</w:t>
            </w:r>
          </w:p>
          <w:p w:rsidR="008531FF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7A2921">
              <w:t>Involved in DevOps Automat</w:t>
            </w:r>
            <w:r>
              <w:t xml:space="preserve">ed </w:t>
            </w:r>
            <w:r w:rsidRPr="007A2921">
              <w:t xml:space="preserve">Process for Build and Deployment </w:t>
            </w:r>
          </w:p>
          <w:p w:rsidR="00C56E31" w:rsidRDefault="008531FF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CI &amp; CD setup for </w:t>
            </w:r>
            <w:r w:rsidR="00C56E31" w:rsidRPr="007A2921">
              <w:t xml:space="preserve">Application and </w:t>
            </w:r>
            <w:r>
              <w:t>continuous improving Pipeline</w:t>
            </w:r>
            <w:r w:rsidR="00C56E31" w:rsidRPr="007A2921">
              <w:t>.</w:t>
            </w:r>
            <w:r>
              <w:t xml:space="preserve"> </w:t>
            </w:r>
          </w:p>
          <w:p w:rsidR="00C56E31" w:rsidRPr="007A292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Expertise in using</w:t>
            </w:r>
            <w:r w:rsidR="008531FF">
              <w:t xml:space="preserve"> Ansible core and Ansible Tower rest API.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E</w:t>
            </w:r>
            <w:r w:rsidR="00CA069A">
              <w:t>xperience of Jenkins as CI &amp; deployment</w:t>
            </w:r>
            <w:r w:rsidRPr="007A2921">
              <w:t xml:space="preserve"> using </w:t>
            </w:r>
            <w:r w:rsidR="009A45FD">
              <w:t>Ansible.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Test and performance of the </w:t>
            </w:r>
            <w:r w:rsidR="00306FC2">
              <w:t>Jenkins</w:t>
            </w:r>
            <w:r w:rsidR="00855B56">
              <w:t xml:space="preserve"> &amp; Ansible pipeline</w:t>
            </w:r>
            <w:r w:rsidR="00306FC2">
              <w:t xml:space="preserve"> jobs </w:t>
            </w:r>
            <w:r w:rsidRPr="00B0417C">
              <w:t>results</w:t>
            </w:r>
            <w:r w:rsidR="00855B56">
              <w:t>.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Artifact Repository</w:t>
            </w:r>
            <w:r w:rsidR="008531FF">
              <w:t xml:space="preserve">, </w:t>
            </w:r>
            <w:r w:rsidR="00A6619D">
              <w:t xml:space="preserve">nexus </w:t>
            </w:r>
            <w:r w:rsidR="00A6619D" w:rsidRPr="00B0417C">
              <w:t>to</w:t>
            </w:r>
            <w:r w:rsidRPr="00B0417C">
              <w:t xml:space="preserve"> </w:t>
            </w:r>
            <w:r w:rsidRPr="00272270">
              <w:t>deliver</w:t>
            </w:r>
            <w:r w:rsidR="009A45FD">
              <w:t xml:space="preserve"> in remote </w:t>
            </w:r>
            <w:r w:rsidR="00A6619D">
              <w:t xml:space="preserve">target </w:t>
            </w:r>
            <w:r w:rsidR="009A45FD">
              <w:t>machine.</w:t>
            </w:r>
          </w:p>
          <w:p w:rsidR="00C56E31" w:rsidRPr="00B0417C" w:rsidRDefault="0047459B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Manage </w:t>
            </w:r>
            <w:r w:rsidR="005C2357">
              <w:t>releases,</w:t>
            </w:r>
            <w:r w:rsidR="005C2357" w:rsidRPr="00B0417C">
              <w:t xml:space="preserve"> Change</w:t>
            </w:r>
            <w:r w:rsidR="00C56E31" w:rsidRPr="00B0417C">
              <w:t xml:space="preserve"> management, </w:t>
            </w:r>
            <w:r w:rsidR="00855B56" w:rsidRPr="00B0417C">
              <w:t>automation</w:t>
            </w:r>
            <w:r w:rsidR="00855B56">
              <w:t xml:space="preserve"> and development.</w:t>
            </w:r>
          </w:p>
          <w:p w:rsidR="00A6619D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272270">
              <w:t>Configure</w:t>
            </w:r>
            <w:r w:rsidRPr="00B0417C">
              <w:t xml:space="preserve">: Infrastructure Configuration and Management, </w:t>
            </w:r>
          </w:p>
          <w:p w:rsidR="00C56E31" w:rsidRPr="00B0417C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 xml:space="preserve">Infrastructure as </w:t>
            </w:r>
            <w:r w:rsidR="00A6619D">
              <w:t xml:space="preserve">service &amp; Platform as </w:t>
            </w:r>
            <w:r w:rsidR="0021109D">
              <w:t xml:space="preserve">service </w:t>
            </w:r>
            <w:r w:rsidR="0021109D" w:rsidRPr="00B0417C">
              <w:t>implementation</w:t>
            </w:r>
            <w:r w:rsidR="00A6619D">
              <w:t>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B0417C">
              <w:t>Application performance monitoring</w:t>
            </w:r>
            <w:r w:rsidRPr="00272270">
              <w:t xml:space="preserve"> with Nagios and Dashing. </w:t>
            </w:r>
          </w:p>
          <w:p w:rsidR="00FF27DB" w:rsidRDefault="00FF27DB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Responsible for </w:t>
            </w:r>
            <w:r w:rsidR="00610CA8">
              <w:t>Managing releases in environments as process.</w:t>
            </w:r>
          </w:p>
          <w:p w:rsidR="00D41A48" w:rsidRDefault="00610CA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To </w:t>
            </w:r>
            <w:r w:rsidRPr="00DC5ABA">
              <w:t xml:space="preserve">support the </w:t>
            </w:r>
            <w:r>
              <w:t>business to resolve</w:t>
            </w:r>
            <w:r w:rsidRPr="00DC5ABA">
              <w:t xml:space="preserve"> high-priority defects </w:t>
            </w:r>
          </w:p>
          <w:p w:rsidR="00610CA8" w:rsidRDefault="00D41A4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D</w:t>
            </w:r>
            <w:r w:rsidR="00610CA8">
              <w:t>eploy</w:t>
            </w:r>
            <w:r w:rsidR="00610CA8" w:rsidRPr="00DC5ABA">
              <w:t xml:space="preserve"> fixes to production systems</w:t>
            </w:r>
            <w:r w:rsidR="00610CA8">
              <w:t xml:space="preserve"> and no –prod environment.</w:t>
            </w:r>
          </w:p>
          <w:p w:rsidR="001C7898" w:rsidRDefault="001C789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Docker setup for testing API’s and amending as per requirement</w:t>
            </w:r>
          </w:p>
          <w:p w:rsidR="00502E02" w:rsidRPr="00DC5ABA" w:rsidRDefault="00855B56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>C</w:t>
            </w:r>
            <w:r w:rsidRPr="00855B56">
              <w:t xml:space="preserve">onfiguration </w:t>
            </w:r>
            <w:r w:rsidR="00502E02">
              <w:t>of AWS and Google cloud in Ans</w:t>
            </w:r>
            <w:r w:rsidR="006D676C">
              <w:t>i</w:t>
            </w:r>
            <w:r w:rsidR="00502E02">
              <w:t>ble Tower as per project.</w:t>
            </w:r>
          </w:p>
          <w:p w:rsidR="00610CA8" w:rsidRDefault="00610CA8" w:rsidP="00610CA8">
            <w:pPr>
              <w:pStyle w:val="ListParagraph"/>
              <w:spacing w:after="200"/>
            </w:pPr>
          </w:p>
          <w:p w:rsidR="00C56E31" w:rsidRPr="0020461D" w:rsidRDefault="00C56E31" w:rsidP="00C56E31">
            <w:pPr>
              <w:rPr>
                <w:b/>
                <w:bCs/>
              </w:rPr>
            </w:pPr>
            <w:bookmarkStart w:id="2" w:name="_Hlk10130232"/>
            <w:bookmarkEnd w:id="0"/>
            <w:r w:rsidRPr="0020461D">
              <w:rPr>
                <w:b/>
                <w:bCs/>
              </w:rPr>
              <w:t>Team Management:</w:t>
            </w:r>
          </w:p>
          <w:p w:rsidR="00C56E31" w:rsidRPr="00080C93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Managed all phases of full life-cycle implementation projects, including: initiation, planning, design, development, testing, user acceptance and deployment.</w:t>
            </w:r>
          </w:p>
          <w:p w:rsidR="00C56E31" w:rsidRPr="0020461D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Worked with Product Owners to prioritized and groomed Product Backlog.</w:t>
            </w:r>
          </w:p>
          <w:p w:rsidR="00C56E31" w:rsidRPr="00080C93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080C93">
              <w:t>Conducted Scrum Daily standup, Product backlog, Sprint Planning, Sprint Review &amp; Sprint Retrospective meetings.</w:t>
            </w:r>
          </w:p>
          <w:p w:rsidR="00C56E31" w:rsidRDefault="00C56E31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 w:rsidRPr="00455E01">
              <w:t>Responsible for Offshore Deliverables, interact with Project Manager for team feedback and introduce processes to accomplish stringent deadlines.</w:t>
            </w:r>
          </w:p>
          <w:p w:rsidR="00ED3D98" w:rsidRPr="00080C93" w:rsidRDefault="00ED3D98" w:rsidP="00610CA8">
            <w:pPr>
              <w:pStyle w:val="ListParagraph"/>
              <w:numPr>
                <w:ilvl w:val="0"/>
                <w:numId w:val="2"/>
              </w:numPr>
              <w:spacing w:after="200"/>
            </w:pPr>
            <w:r>
              <w:t xml:space="preserve">Assigning small </w:t>
            </w:r>
            <w:r w:rsidR="005D1D25">
              <w:t>modules within</w:t>
            </w:r>
            <w:r>
              <w:t xml:space="preserve"> the team to deliver project on time.</w:t>
            </w:r>
          </w:p>
          <w:p w:rsidR="00C56E31" w:rsidRDefault="00C56E31" w:rsidP="00C56E31">
            <w:pPr>
              <w:rPr>
                <w:b/>
                <w:bCs/>
              </w:rPr>
            </w:pPr>
            <w:bookmarkStart w:id="3" w:name="_Hlk10130313"/>
            <w:bookmarkEnd w:id="2"/>
            <w:r w:rsidRPr="00943F94">
              <w:rPr>
                <w:b/>
                <w:bCs/>
              </w:rPr>
              <w:t>Development:</w:t>
            </w:r>
          </w:p>
          <w:p w:rsidR="00C56E31" w:rsidRPr="00455E0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455E01">
              <w:t>Coordinate with business users in gathering business requirements and translating them to technical specifications involved in analysis, codin</w:t>
            </w:r>
            <w:r w:rsidR="00306FC2">
              <w:t xml:space="preserve">g and implementing the solution through CI and CD technique. </w:t>
            </w:r>
          </w:p>
          <w:p w:rsidR="00C56E31" w:rsidRPr="00943F94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>
              <w:t xml:space="preserve">playbook </w:t>
            </w:r>
            <w:r w:rsidR="00FF27DB">
              <w:t xml:space="preserve">and cookbook </w:t>
            </w:r>
            <w:r>
              <w:t xml:space="preserve">for various </w:t>
            </w:r>
            <w:r w:rsidR="008531FF">
              <w:t>applications</w:t>
            </w:r>
            <w:r>
              <w:t xml:space="preserve"> </w:t>
            </w:r>
            <w:r w:rsidRPr="00943F94">
              <w:t xml:space="preserve">as per the requirement. 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Handled errors using Exception handling for error handling for ease of debugging and </w:t>
            </w:r>
            <w:r>
              <w:t>fixing</w:t>
            </w:r>
            <w:r w:rsidRPr="00943F94">
              <w:t xml:space="preserve"> the error messages in</w:t>
            </w:r>
            <w:r>
              <w:t xml:space="preserve"> real-time</w:t>
            </w:r>
            <w:r w:rsidRPr="00943F94">
              <w:t xml:space="preserve">. 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943F94">
              <w:t xml:space="preserve">Used </w:t>
            </w:r>
            <w:r w:rsidRPr="00272270">
              <w:t xml:space="preserve">Project deployment in all </w:t>
            </w:r>
            <w:r w:rsidR="005C2357" w:rsidRPr="00272270">
              <w:t>environments</w:t>
            </w:r>
            <w:r w:rsidRPr="00272270">
              <w:t xml:space="preserve"> through Jenkins &amp; Ansible </w:t>
            </w:r>
            <w:r w:rsidR="005C2357" w:rsidRPr="00272270">
              <w:t>playbook.</w:t>
            </w:r>
            <w:r w:rsidR="005C2357" w:rsidRPr="00943F94">
              <w:t xml:space="preserve"> Statements</w:t>
            </w:r>
            <w:r w:rsidRPr="00943F94">
              <w:t xml:space="preserve"> for manipulating </w:t>
            </w:r>
            <w:r>
              <w:t>services</w:t>
            </w:r>
            <w:r w:rsidRPr="00943F94">
              <w:t xml:space="preserve"> for enhanced performance.</w:t>
            </w:r>
            <w:bookmarkEnd w:id="1"/>
            <w:bookmarkEnd w:id="3"/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t xml:space="preserve">Integrate the application modules of the solutions into the configuration management tool: editor packages and </w:t>
            </w:r>
            <w:r>
              <w:t xml:space="preserve">all </w:t>
            </w:r>
            <w:r w:rsidRPr="00C56E31">
              <w:t>developed packages</w:t>
            </w:r>
            <w:r>
              <w:t xml:space="preserve"> in all environments.</w:t>
            </w:r>
          </w:p>
          <w:p w:rsidR="00C56E31" w:rsidRDefault="00C56E31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C56E31">
              <w:t>Implement automatic processes for continuous delivery management</w:t>
            </w:r>
            <w:r>
              <w:t xml:space="preserve"> in different OS like Linux and Windows</w:t>
            </w:r>
          </w:p>
          <w:p w:rsidR="00306FC2" w:rsidRPr="00306FC2" w:rsidRDefault="00306FC2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Daily Application &amp; server health checkup and fixing problem.</w:t>
            </w:r>
          </w:p>
          <w:p w:rsidR="00306FC2" w:rsidRDefault="008A7B15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 w:rsidRPr="00306FC2">
              <w:t>Creating, scheduling</w:t>
            </w:r>
            <w:r w:rsidR="00306FC2" w:rsidRPr="00306FC2">
              <w:t xml:space="preserve"> batch </w:t>
            </w:r>
            <w:bookmarkStart w:id="4" w:name="_GoBack"/>
            <w:bookmarkEnd w:id="4"/>
            <w:r w:rsidRPr="00306FC2">
              <w:t>jobs, scripting</w:t>
            </w:r>
            <w:r w:rsidR="005C2357">
              <w:t xml:space="preserve"> </w:t>
            </w:r>
            <w:r w:rsidR="00306FC2" w:rsidRPr="00306FC2">
              <w:t>as per requirement</w:t>
            </w:r>
            <w:r w:rsidR="00255DAE">
              <w:t>.</w:t>
            </w:r>
          </w:p>
          <w:p w:rsidR="00793C1D" w:rsidRPr="00036450" w:rsidRDefault="004954B9" w:rsidP="00610C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</w:pPr>
            <w:r>
              <w:t>Auto monitoring of s</w:t>
            </w:r>
            <w:r w:rsidR="00793C1D">
              <w:t xml:space="preserve">ervice and </w:t>
            </w:r>
            <w:r>
              <w:t>infrastructure through</w:t>
            </w:r>
            <w:r w:rsidR="00793C1D">
              <w:t xml:space="preserve"> </w:t>
            </w:r>
            <w:r>
              <w:t>Ansible Playbook.</w:t>
            </w:r>
          </w:p>
          <w:p w:rsidR="00F8704E" w:rsidRDefault="00F8704E" w:rsidP="00975B09">
            <w:pPr>
              <w:pStyle w:val="Heading2"/>
              <w:tabs>
                <w:tab w:val="left" w:pos="1070"/>
              </w:tabs>
            </w:pPr>
          </w:p>
          <w:p w:rsidR="00975B09" w:rsidRDefault="00975B09" w:rsidP="00975B09">
            <w:pPr>
              <w:pStyle w:val="Heading2"/>
              <w:tabs>
                <w:tab w:val="left" w:pos="1070"/>
              </w:tabs>
            </w:pPr>
            <w:r>
              <w:lastRenderedPageBreak/>
              <w:tab/>
            </w:r>
            <w:r>
              <w:tab/>
            </w:r>
          </w:p>
          <w:p w:rsidR="00975B09" w:rsidRDefault="00975B09" w:rsidP="00975B09">
            <w:pPr>
              <w:rPr>
                <w:sz w:val="22"/>
              </w:rPr>
            </w:pPr>
            <w:r>
              <w:rPr>
                <w:sz w:val="22"/>
              </w:rPr>
              <w:t xml:space="preserve">HSBC  Software Development </w:t>
            </w:r>
            <w:r w:rsidRPr="00245A01">
              <w:rPr>
                <w:sz w:val="22"/>
              </w:rPr>
              <w:t>, INDIA</w:t>
            </w:r>
          </w:p>
          <w:p w:rsidR="00975B09" w:rsidRPr="0074289B" w:rsidRDefault="00975B09" w:rsidP="00975B09">
            <w:r>
              <w:t xml:space="preserve">Consultant  Specialist            </w:t>
            </w:r>
            <w:r w:rsidR="00F460E9">
              <w:t>Sep</w:t>
            </w:r>
            <w:r>
              <w:t>’19</w:t>
            </w:r>
            <w:r w:rsidRPr="0074289B">
              <w:t xml:space="preserve"> – </w:t>
            </w:r>
            <w:r w:rsidR="001E35BC">
              <w:t>To Date</w:t>
            </w:r>
          </w:p>
          <w:p w:rsidR="001E35BC" w:rsidRDefault="00975B09" w:rsidP="00975B09">
            <w:pPr>
              <w:rPr>
                <w:iCs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1E35BC" w:rsidRPr="00527FE1">
              <w:rPr>
                <w:bCs/>
                <w:szCs w:val="18"/>
              </w:rPr>
              <w:t>DevOps_tolling_CentralAnsible</w:t>
            </w:r>
            <w:r w:rsidR="001E35BC" w:rsidRPr="005F5D9A">
              <w:rPr>
                <w:iCs/>
              </w:rPr>
              <w:t xml:space="preserve"> </w:t>
            </w:r>
          </w:p>
          <w:p w:rsidR="001E35BC" w:rsidRPr="00373CA4" w:rsidRDefault="001E35BC" w:rsidP="001E35BC">
            <w:pPr>
              <w:rPr>
                <w:iCs/>
              </w:rPr>
            </w:pPr>
            <w:bookmarkStart w:id="5" w:name="_Hlk10129339"/>
            <w:r w:rsidRPr="00373CA4">
              <w:rPr>
                <w:iCs/>
              </w:rPr>
              <w:t xml:space="preserve">The project is </w:t>
            </w:r>
            <w:r>
              <w:rPr>
                <w:iCs/>
              </w:rPr>
              <w:t xml:space="preserve">globally responsible for on </w:t>
            </w:r>
            <w:r w:rsidR="00EB0920">
              <w:rPr>
                <w:iCs/>
              </w:rPr>
              <w:t>boarding applications</w:t>
            </w:r>
            <w:r>
              <w:rPr>
                <w:iCs/>
              </w:rPr>
              <w:t xml:space="preserve"> and </w:t>
            </w:r>
            <w:r w:rsidRPr="00373CA4">
              <w:rPr>
                <w:iCs/>
              </w:rPr>
              <w:t xml:space="preserve">maintaining various applications used by customer to support day to day operations. </w:t>
            </w:r>
          </w:p>
          <w:bookmarkEnd w:id="5"/>
          <w:p w:rsidR="002E118D" w:rsidRPr="00381EDE" w:rsidRDefault="00975B09" w:rsidP="002E1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 w:rsidR="002E118D">
              <w:rPr>
                <w:iCs/>
              </w:rPr>
              <w:t>Jenkins, Ansible &amp; Tower ,Shell, Python</w:t>
            </w:r>
          </w:p>
          <w:p w:rsidR="00EA6CBB" w:rsidRDefault="00EA6CBB" w:rsidP="00EA6CBB">
            <w:pPr>
              <w:pStyle w:val="Heading2"/>
              <w:tabs>
                <w:tab w:val="left" w:pos="1070"/>
              </w:tabs>
            </w:pPr>
            <w:r>
              <w:tab/>
            </w:r>
          </w:p>
          <w:p w:rsidR="00EA6CBB" w:rsidRPr="00381EDE" w:rsidRDefault="00EA6CBB" w:rsidP="00EA6CBB">
            <w:pPr>
              <w:rPr>
                <w:sz w:val="22"/>
              </w:rPr>
            </w:pPr>
            <w:r w:rsidRPr="00245A01">
              <w:rPr>
                <w:sz w:val="22"/>
              </w:rPr>
              <w:t xml:space="preserve">Tieto India Private Limited, Pune </w:t>
            </w:r>
            <w:r>
              <w:rPr>
                <w:sz w:val="22"/>
              </w:rPr>
              <w:t>–</w:t>
            </w:r>
            <w:r w:rsidRPr="00245A01">
              <w:rPr>
                <w:sz w:val="22"/>
              </w:rPr>
              <w:t xml:space="preserve"> INDIA</w:t>
            </w:r>
            <w:r>
              <w:rPr>
                <w:sz w:val="22"/>
              </w:rPr>
              <w:t xml:space="preserve"> </w:t>
            </w:r>
          </w:p>
          <w:p w:rsidR="00EA6CBB" w:rsidRPr="0074289B" w:rsidRDefault="00EA6CBB" w:rsidP="00EA6CBB">
            <w:r>
              <w:t>Senior Technical Specialist            May’15</w:t>
            </w:r>
            <w:r w:rsidRPr="0074289B">
              <w:t xml:space="preserve"> – </w:t>
            </w:r>
            <w:r>
              <w:t>Aug’19</w:t>
            </w:r>
          </w:p>
          <w:p w:rsidR="00EA6CBB" w:rsidRPr="00381EDE" w:rsidRDefault="00EA6CBB" w:rsidP="00EA6CBB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85625B" w:rsidRPr="0085625B">
              <w:rPr>
                <w:bCs/>
                <w:szCs w:val="18"/>
              </w:rPr>
              <w:t>A</w:t>
            </w:r>
            <w:r w:rsidR="00EB0920">
              <w:rPr>
                <w:bCs/>
                <w:szCs w:val="18"/>
              </w:rPr>
              <w:t xml:space="preserve">M  </w:t>
            </w:r>
            <w:r w:rsidR="0085625B" w:rsidRPr="0085625B">
              <w:rPr>
                <w:bCs/>
                <w:szCs w:val="18"/>
              </w:rPr>
              <w:t>Tieto Sweden Customer</w:t>
            </w:r>
          </w:p>
          <w:p w:rsidR="00EA6CBB" w:rsidRPr="00793C1D" w:rsidRDefault="00EB0920" w:rsidP="00EA6CBB">
            <w:pPr>
              <w:rPr>
                <w:iCs/>
              </w:rPr>
            </w:pPr>
            <w:r>
              <w:rPr>
                <w:iCs/>
              </w:rPr>
              <w:t xml:space="preserve">Implementing CI &amp;CD in </w:t>
            </w:r>
            <w:r w:rsidRPr="00373CA4">
              <w:rPr>
                <w:iCs/>
              </w:rPr>
              <w:t>all</w:t>
            </w:r>
            <w:r>
              <w:rPr>
                <w:iCs/>
              </w:rPr>
              <w:t xml:space="preserve"> </w:t>
            </w:r>
            <w:r w:rsidRPr="00373CA4">
              <w:rPr>
                <w:iCs/>
              </w:rPr>
              <w:t>applications used by customer to support day to day operations performed in Telecom network</w:t>
            </w:r>
            <w:r>
              <w:rPr>
                <w:iCs/>
              </w:rPr>
              <w:t xml:space="preserve"> to optimized deliver. </w:t>
            </w:r>
          </w:p>
          <w:p w:rsidR="00EA6CBB" w:rsidRDefault="00EA6CBB" w:rsidP="00EA6CB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Technology: </w:t>
            </w:r>
            <w:r w:rsidR="001E35BC">
              <w:rPr>
                <w:b/>
                <w:bCs/>
              </w:rPr>
              <w:t xml:space="preserve"> </w:t>
            </w:r>
            <w:r w:rsidR="001E35BC" w:rsidRPr="001E35BC">
              <w:rPr>
                <w:bCs/>
              </w:rPr>
              <w:t>Jenkins,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Ansible</w:t>
            </w:r>
            <w:r w:rsidR="001E35BC">
              <w:rPr>
                <w:bCs/>
              </w:rPr>
              <w:t xml:space="preserve"> , </w:t>
            </w:r>
            <w:r w:rsidR="001E35BC" w:rsidRPr="001E35BC">
              <w:rPr>
                <w:bCs/>
              </w:rPr>
              <w:t>LINUX,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Docker,</w:t>
            </w:r>
            <w:r w:rsidR="001E35BC">
              <w:rPr>
                <w:bCs/>
              </w:rPr>
              <w:t xml:space="preserve"> </w:t>
            </w:r>
            <w:r w:rsidR="001E35BC" w:rsidRPr="001E35BC">
              <w:rPr>
                <w:bCs/>
              </w:rPr>
              <w:t>kubernetes</w:t>
            </w:r>
            <w:r w:rsidR="001E35BC">
              <w:rPr>
                <w:bCs/>
              </w:rPr>
              <w:t>, GITHUB</w:t>
            </w:r>
          </w:p>
          <w:p w:rsidR="00C56E31" w:rsidRDefault="00C56E31" w:rsidP="00C56E31">
            <w:pPr>
              <w:pStyle w:val="Heading2"/>
              <w:tabs>
                <w:tab w:val="left" w:pos="1070"/>
              </w:tabs>
            </w:pPr>
            <w:r>
              <w:tab/>
            </w:r>
            <w:r>
              <w:tab/>
            </w:r>
          </w:p>
          <w:p w:rsidR="00C56E31" w:rsidRPr="00381EDE" w:rsidRDefault="00C56E31" w:rsidP="00C56E31">
            <w:pPr>
              <w:rPr>
                <w:sz w:val="22"/>
              </w:rPr>
            </w:pPr>
            <w:r w:rsidRPr="00CC5A1F">
              <w:rPr>
                <w:rFonts w:ascii="Bookman Old Style" w:hAnsi="Bookman Old Style"/>
                <w:sz w:val="22"/>
              </w:rPr>
              <w:t>SOFTENGER PVT LTD</w:t>
            </w:r>
            <w:r w:rsidRPr="00381EDE">
              <w:rPr>
                <w:sz w:val="22"/>
              </w:rPr>
              <w:t>, Pune – INDIA</w:t>
            </w:r>
          </w:p>
          <w:p w:rsidR="00C56E31" w:rsidRPr="00381EDE" w:rsidRDefault="00C56E31" w:rsidP="00C56E31">
            <w:r>
              <w:t>Application</w:t>
            </w:r>
            <w:r w:rsidRPr="00381EDE">
              <w:t xml:space="preserve"> Engine</w:t>
            </w:r>
            <w:r>
              <w:t>er        Dec</w:t>
            </w:r>
            <w:r w:rsidRPr="00381EDE">
              <w:t>’1</w:t>
            </w:r>
            <w:r>
              <w:t>4</w:t>
            </w:r>
            <w:r w:rsidRPr="00381EDE">
              <w:t xml:space="preserve"> – </w:t>
            </w:r>
            <w:r>
              <w:t>Mayl’15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5F5D9A" w:rsidRPr="0085625B">
              <w:rPr>
                <w:bCs/>
                <w:szCs w:val="18"/>
              </w:rPr>
              <w:t>NPAS</w:t>
            </w:r>
          </w:p>
          <w:p w:rsidR="005F5D9A" w:rsidRDefault="005F5D9A" w:rsidP="00C56E31">
            <w:pPr>
              <w:rPr>
                <w:b/>
                <w:bCs/>
              </w:rPr>
            </w:pPr>
            <w:r w:rsidRPr="005F5D9A">
              <w:rPr>
                <w:iCs/>
              </w:rPr>
              <w:t>Number Po</w:t>
            </w:r>
            <w:r>
              <w:rPr>
                <w:iCs/>
              </w:rPr>
              <w:t>rtability Administration System.</w:t>
            </w:r>
            <w:r w:rsidRPr="005F5D9A">
              <w:rPr>
                <w:iCs/>
              </w:rPr>
              <w:t xml:space="preserve"> The purpose of the NPAS system is to coordinate all activities with other</w:t>
            </w:r>
            <w:r>
              <w:rPr>
                <w:rFonts w:ascii="Arial" w:hAnsi="Arial" w:cs="Arial"/>
                <w:color w:val="333333"/>
                <w:szCs w:val="18"/>
              </w:rPr>
              <w:t xml:space="preserve"> service providers</w:t>
            </w:r>
            <w:r>
              <w:rPr>
                <w:b/>
                <w:bCs/>
              </w:rPr>
              <w:t>.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 w:rsidR="0085625B">
              <w:rPr>
                <w:b/>
                <w:bCs/>
                <w:iCs/>
              </w:rPr>
              <w:t xml:space="preserve"> </w:t>
            </w:r>
            <w:r w:rsidRPr="00381EDE">
              <w:rPr>
                <w:iCs/>
              </w:rPr>
              <w:t xml:space="preserve">Oracle </w:t>
            </w:r>
            <w:r w:rsidR="0085625B">
              <w:rPr>
                <w:iCs/>
              </w:rPr>
              <w:t>,</w:t>
            </w:r>
            <w:r w:rsidRPr="00381EDE">
              <w:rPr>
                <w:iCs/>
              </w:rPr>
              <w:t xml:space="preserve">PL/SQL, </w:t>
            </w:r>
            <w:r>
              <w:rPr>
                <w:iCs/>
              </w:rPr>
              <w:t>J</w:t>
            </w:r>
            <w:r w:rsidR="0085625B">
              <w:rPr>
                <w:iCs/>
              </w:rPr>
              <w:t>AVA</w:t>
            </w:r>
            <w:r w:rsidR="006B686C">
              <w:rPr>
                <w:iCs/>
              </w:rPr>
              <w:t>,SVN</w:t>
            </w:r>
          </w:p>
          <w:p w:rsidR="00C56E31" w:rsidRDefault="00C56E31" w:rsidP="00C56E31">
            <w:pPr>
              <w:pStyle w:val="Heading2"/>
            </w:pPr>
          </w:p>
          <w:p w:rsidR="00C56E31" w:rsidRPr="00381EDE" w:rsidRDefault="00C56E31" w:rsidP="00C56E31">
            <w:pPr>
              <w:rPr>
                <w:sz w:val="22"/>
              </w:rPr>
            </w:pPr>
            <w:r>
              <w:rPr>
                <w:sz w:val="22"/>
              </w:rPr>
              <w:t>EXPERIS IT PVT Ltd</w:t>
            </w:r>
            <w:r w:rsidRPr="00381EDE">
              <w:rPr>
                <w:sz w:val="22"/>
              </w:rPr>
              <w:t xml:space="preserve">, </w:t>
            </w:r>
            <w:r>
              <w:rPr>
                <w:sz w:val="22"/>
              </w:rPr>
              <w:t>Pune</w:t>
            </w:r>
            <w:r w:rsidRPr="00381EDE">
              <w:rPr>
                <w:sz w:val="22"/>
              </w:rPr>
              <w:t xml:space="preserve"> – INDIA</w:t>
            </w:r>
          </w:p>
          <w:p w:rsidR="00C56E31" w:rsidRPr="00381EDE" w:rsidRDefault="00C56E31" w:rsidP="00C56E31">
            <w:r w:rsidRPr="00381EDE">
              <w:t>Software Engine</w:t>
            </w:r>
            <w:r>
              <w:t>er           Nov</w:t>
            </w:r>
            <w:r w:rsidRPr="00381EDE">
              <w:t>’</w:t>
            </w:r>
            <w:r>
              <w:t>13</w:t>
            </w:r>
            <w:r w:rsidRPr="00381EDE">
              <w:t xml:space="preserve"> – </w:t>
            </w:r>
            <w:r>
              <w:t>Nov’14</w:t>
            </w:r>
          </w:p>
          <w:p w:rsidR="00C56E31" w:rsidRPr="00381EDE" w:rsidRDefault="00C56E31" w:rsidP="00C56E31">
            <w:pPr>
              <w:rPr>
                <w:b/>
                <w:bCs/>
                <w:szCs w:val="18"/>
              </w:rPr>
            </w:pPr>
            <w:r w:rsidRPr="00381EDE">
              <w:rPr>
                <w:b/>
                <w:bCs/>
                <w:szCs w:val="18"/>
              </w:rPr>
              <w:t xml:space="preserve">Project: </w:t>
            </w:r>
            <w:r w:rsidR="00CA069A" w:rsidRPr="0085625B">
              <w:rPr>
                <w:bCs/>
                <w:szCs w:val="18"/>
              </w:rPr>
              <w:t>CRM</w:t>
            </w:r>
            <w:r w:rsidRPr="0085625B">
              <w:rPr>
                <w:bCs/>
                <w:szCs w:val="18"/>
              </w:rPr>
              <w:t xml:space="preserve"> Solutions</w:t>
            </w:r>
          </w:p>
          <w:p w:rsidR="00C56E31" w:rsidRPr="00373CA4" w:rsidRDefault="00C56E31" w:rsidP="00C56E31">
            <w:pPr>
              <w:rPr>
                <w:iCs/>
              </w:rPr>
            </w:pPr>
            <w:r w:rsidRPr="00373CA4">
              <w:rPr>
                <w:iCs/>
              </w:rPr>
              <w:t xml:space="preserve">IT consultation and service provider catering </w:t>
            </w:r>
            <w:r w:rsidR="00CA069A">
              <w:rPr>
                <w:iCs/>
              </w:rPr>
              <w:t>s</w:t>
            </w:r>
            <w:r w:rsidRPr="00373CA4">
              <w:rPr>
                <w:iCs/>
              </w:rPr>
              <w:t xml:space="preserve">olutions to leading organizations in the </w:t>
            </w:r>
            <w:r w:rsidR="00163F37">
              <w:rPr>
                <w:iCs/>
              </w:rPr>
              <w:t>telecom and</w:t>
            </w:r>
            <w:r w:rsidR="00255DAE">
              <w:rPr>
                <w:iCs/>
              </w:rPr>
              <w:t xml:space="preserve"> </w:t>
            </w:r>
            <w:r w:rsidR="00255DAE" w:rsidRPr="00373CA4">
              <w:rPr>
                <w:iCs/>
              </w:rPr>
              <w:t>Financial</w:t>
            </w:r>
            <w:r w:rsidR="00CA069A">
              <w:rPr>
                <w:iCs/>
              </w:rPr>
              <w:t xml:space="preserve"> Industry.</w:t>
            </w:r>
          </w:p>
          <w:p w:rsidR="00C56E31" w:rsidRDefault="00C56E31" w:rsidP="00C56E31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 w:rsidR="00EA6CBB">
              <w:rPr>
                <w:b/>
                <w:bCs/>
                <w:iCs/>
              </w:rPr>
              <w:t xml:space="preserve"> </w:t>
            </w:r>
            <w:r w:rsidRPr="00381EDE">
              <w:rPr>
                <w:iCs/>
              </w:rPr>
              <w:t xml:space="preserve">Oracle SQL, PL/SQL, </w:t>
            </w:r>
            <w:r w:rsidR="00EA6CBB">
              <w:rPr>
                <w:iCs/>
              </w:rPr>
              <w:t xml:space="preserve">GIT, </w:t>
            </w:r>
            <w:r w:rsidR="0085625B">
              <w:rPr>
                <w:iCs/>
              </w:rPr>
              <w:t>Linux, JAVA</w:t>
            </w:r>
          </w:p>
          <w:p w:rsidR="00B12F46" w:rsidRDefault="00B12F46" w:rsidP="00B12F46">
            <w:pPr>
              <w:pStyle w:val="Heading2"/>
            </w:pPr>
          </w:p>
          <w:p w:rsidR="00B12F46" w:rsidRDefault="00B12F46" w:rsidP="00B12F46">
            <w:pPr>
              <w:rPr>
                <w:sz w:val="22"/>
              </w:rPr>
            </w:pPr>
            <w:r w:rsidRPr="00DA7EF6">
              <w:rPr>
                <w:sz w:val="22"/>
              </w:rPr>
              <w:t xml:space="preserve">CONSTRAINT </w:t>
            </w:r>
            <w:r>
              <w:rPr>
                <w:sz w:val="22"/>
              </w:rPr>
              <w:t xml:space="preserve">PVT </w:t>
            </w:r>
            <w:r w:rsidRPr="00DA7EF6">
              <w:rPr>
                <w:sz w:val="22"/>
              </w:rPr>
              <w:t>LTD</w:t>
            </w:r>
            <w:r>
              <w:rPr>
                <w:sz w:val="22"/>
              </w:rPr>
              <w:t xml:space="preserve">, Pune –INDIA </w:t>
            </w:r>
          </w:p>
          <w:p w:rsidR="00B12F46" w:rsidRDefault="00B12F46" w:rsidP="00B12F46">
            <w:r w:rsidRPr="00381EDE">
              <w:t>Software Engine</w:t>
            </w:r>
            <w:r>
              <w:t>er           June</w:t>
            </w:r>
            <w:r w:rsidRPr="00381EDE">
              <w:t>’</w:t>
            </w:r>
            <w:r>
              <w:t>12</w:t>
            </w:r>
            <w:r w:rsidRPr="00381EDE">
              <w:t xml:space="preserve"> – </w:t>
            </w:r>
            <w:r>
              <w:t>Nov’14</w:t>
            </w:r>
          </w:p>
          <w:p w:rsidR="00B12F46" w:rsidRPr="00B12F46" w:rsidRDefault="00B12F46" w:rsidP="00B12F46">
            <w:r w:rsidRPr="00DA7EF6">
              <w:rPr>
                <w:b/>
                <w:bCs/>
                <w:szCs w:val="18"/>
              </w:rPr>
              <w:t xml:space="preserve">Project: </w:t>
            </w:r>
            <w:r w:rsidRPr="00B12F46">
              <w:rPr>
                <w:bCs/>
                <w:szCs w:val="18"/>
              </w:rPr>
              <w:t>Co-operative system solution</w:t>
            </w:r>
          </w:p>
          <w:p w:rsidR="00B12F46" w:rsidRDefault="00B12F46" w:rsidP="00B12F46">
            <w:pPr>
              <w:rPr>
                <w:iCs/>
              </w:rPr>
            </w:pPr>
            <w:r>
              <w:rPr>
                <w:iCs/>
              </w:rPr>
              <w:t>I</w:t>
            </w:r>
            <w:r w:rsidRPr="00DA7EF6">
              <w:rPr>
                <w:iCs/>
              </w:rPr>
              <w:t>t includes</w:t>
            </w:r>
            <w:r>
              <w:rPr>
                <w:iCs/>
              </w:rPr>
              <w:t xml:space="preserve"> operational activities Such as Loans, Deposits and modules </w:t>
            </w:r>
            <w:r w:rsidRPr="00DA7EF6">
              <w:rPr>
                <w:iCs/>
              </w:rPr>
              <w:t>details.</w:t>
            </w:r>
          </w:p>
          <w:p w:rsidR="00B12F46" w:rsidRDefault="00B12F46" w:rsidP="00B12F46">
            <w:pPr>
              <w:rPr>
                <w:iCs/>
              </w:rPr>
            </w:pPr>
            <w:r>
              <w:rPr>
                <w:b/>
                <w:bCs/>
              </w:rPr>
              <w:t>Technology</w:t>
            </w:r>
            <w:r w:rsidRPr="00381EDE">
              <w:rPr>
                <w:b/>
                <w:bCs/>
                <w:iCs/>
              </w:rPr>
              <w:t>:</w:t>
            </w:r>
            <w:r>
              <w:rPr>
                <w:b/>
                <w:bCs/>
                <w:iCs/>
              </w:rPr>
              <w:t xml:space="preserve"> </w:t>
            </w:r>
            <w:r>
              <w:rPr>
                <w:iCs/>
              </w:rPr>
              <w:t xml:space="preserve"> SQL</w:t>
            </w:r>
            <w:r w:rsidRPr="00381EDE">
              <w:rPr>
                <w:iCs/>
              </w:rPr>
              <w:t xml:space="preserve">, </w:t>
            </w:r>
            <w:r>
              <w:rPr>
                <w:iCs/>
              </w:rPr>
              <w:t>SVN, Linux, JAVA</w:t>
            </w:r>
          </w:p>
          <w:p w:rsidR="00C56E31" w:rsidRPr="00076733" w:rsidRDefault="00C56E31" w:rsidP="00C56E31">
            <w:pPr>
              <w:pStyle w:val="Heading2"/>
              <w:rPr>
                <w:iCs/>
              </w:rPr>
            </w:pPr>
          </w:p>
        </w:tc>
      </w:tr>
    </w:tbl>
    <w:p w:rsidR="00DA7EF6" w:rsidRDefault="00EA6CBB" w:rsidP="00EA6CBB">
      <w:pPr>
        <w:rPr>
          <w:iCs/>
        </w:rPr>
      </w:pPr>
      <w:r>
        <w:rPr>
          <w:iCs/>
        </w:rPr>
        <w:lastRenderedPageBreak/>
        <w:t xml:space="preserve">       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sectPr w:rsidR="00DA7EF6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7C6" w:rsidRDefault="002217C6" w:rsidP="000C45FF">
      <w:r>
        <w:separator/>
      </w:r>
    </w:p>
  </w:endnote>
  <w:endnote w:type="continuationSeparator" w:id="1">
    <w:p w:rsidR="002217C6" w:rsidRDefault="002217C6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7C6" w:rsidRDefault="002217C6" w:rsidP="000C45FF">
      <w:r>
        <w:separator/>
      </w:r>
    </w:p>
  </w:footnote>
  <w:footnote w:type="continuationSeparator" w:id="1">
    <w:p w:rsidR="002217C6" w:rsidRDefault="002217C6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>
    <w:nsid w:val="0B4A3453"/>
    <w:multiLevelType w:val="hybridMultilevel"/>
    <w:tmpl w:val="2E6E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C255D"/>
    <w:multiLevelType w:val="hybridMultilevel"/>
    <w:tmpl w:val="B4F0E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965FF"/>
    <w:multiLevelType w:val="hybridMultilevel"/>
    <w:tmpl w:val="C252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13239"/>
    <w:multiLevelType w:val="multilevel"/>
    <w:tmpl w:val="C67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3E5052"/>
    <w:multiLevelType w:val="hybridMultilevel"/>
    <w:tmpl w:val="2298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63228C"/>
    <w:multiLevelType w:val="hybridMultilevel"/>
    <w:tmpl w:val="3CD2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s-ES" w:vendorID="64" w:dllVersion="131078" w:nlCheck="1" w:checkStyle="0"/>
  <w:activeWritingStyle w:appName="MSWord" w:lang="en-US" w:vendorID="64" w:dllVersion="131078" w:nlCheck="1" w:checkStyle="1"/>
  <w:attachedTemplate r:id="rId1"/>
  <w:stylePaneFormatFilter w:val="5004"/>
  <w:stylePaneSortMethod w:val="00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D4C57"/>
    <w:rsid w:val="00013A95"/>
    <w:rsid w:val="000159E4"/>
    <w:rsid w:val="00036450"/>
    <w:rsid w:val="00062F6D"/>
    <w:rsid w:val="00076733"/>
    <w:rsid w:val="00080C93"/>
    <w:rsid w:val="00094499"/>
    <w:rsid w:val="000B7DBC"/>
    <w:rsid w:val="000C45FF"/>
    <w:rsid w:val="000D6510"/>
    <w:rsid w:val="000E3FD1"/>
    <w:rsid w:val="00112054"/>
    <w:rsid w:val="00137955"/>
    <w:rsid w:val="0015115A"/>
    <w:rsid w:val="001525E1"/>
    <w:rsid w:val="00154B71"/>
    <w:rsid w:val="00163F37"/>
    <w:rsid w:val="00180329"/>
    <w:rsid w:val="00187EB6"/>
    <w:rsid w:val="0019001F"/>
    <w:rsid w:val="00193B15"/>
    <w:rsid w:val="001A123F"/>
    <w:rsid w:val="001A74A5"/>
    <w:rsid w:val="001B2ABD"/>
    <w:rsid w:val="001C7898"/>
    <w:rsid w:val="001E0391"/>
    <w:rsid w:val="001E1759"/>
    <w:rsid w:val="001E35BC"/>
    <w:rsid w:val="001F1ECC"/>
    <w:rsid w:val="0021109D"/>
    <w:rsid w:val="002217C6"/>
    <w:rsid w:val="002400EB"/>
    <w:rsid w:val="00255DAE"/>
    <w:rsid w:val="00256CF7"/>
    <w:rsid w:val="0026130D"/>
    <w:rsid w:val="00262159"/>
    <w:rsid w:val="00272270"/>
    <w:rsid w:val="00281FD5"/>
    <w:rsid w:val="002E118D"/>
    <w:rsid w:val="00304582"/>
    <w:rsid w:val="0030481B"/>
    <w:rsid w:val="00306FC2"/>
    <w:rsid w:val="003156FC"/>
    <w:rsid w:val="003254B5"/>
    <w:rsid w:val="00335BCD"/>
    <w:rsid w:val="0034171B"/>
    <w:rsid w:val="0037121F"/>
    <w:rsid w:val="00381EDE"/>
    <w:rsid w:val="003A6B7D"/>
    <w:rsid w:val="003B06CA"/>
    <w:rsid w:val="004071FC"/>
    <w:rsid w:val="00427962"/>
    <w:rsid w:val="00445947"/>
    <w:rsid w:val="0047459B"/>
    <w:rsid w:val="004813B3"/>
    <w:rsid w:val="00482AB8"/>
    <w:rsid w:val="004954B9"/>
    <w:rsid w:val="00496591"/>
    <w:rsid w:val="004A65F7"/>
    <w:rsid w:val="004C63E4"/>
    <w:rsid w:val="004D167B"/>
    <w:rsid w:val="004D3011"/>
    <w:rsid w:val="00502E02"/>
    <w:rsid w:val="00524582"/>
    <w:rsid w:val="005262AC"/>
    <w:rsid w:val="00527FE1"/>
    <w:rsid w:val="00572538"/>
    <w:rsid w:val="005C2357"/>
    <w:rsid w:val="005D1D25"/>
    <w:rsid w:val="005E39D5"/>
    <w:rsid w:val="005F5D9A"/>
    <w:rsid w:val="00600670"/>
    <w:rsid w:val="00606009"/>
    <w:rsid w:val="00610CA8"/>
    <w:rsid w:val="0062123A"/>
    <w:rsid w:val="006302A0"/>
    <w:rsid w:val="00646E75"/>
    <w:rsid w:val="006500DE"/>
    <w:rsid w:val="006771D0"/>
    <w:rsid w:val="006B686C"/>
    <w:rsid w:val="006D676C"/>
    <w:rsid w:val="00715FCB"/>
    <w:rsid w:val="00732684"/>
    <w:rsid w:val="0074289B"/>
    <w:rsid w:val="00743101"/>
    <w:rsid w:val="00776FAA"/>
    <w:rsid w:val="007775E1"/>
    <w:rsid w:val="00780041"/>
    <w:rsid w:val="00783127"/>
    <w:rsid w:val="007867A0"/>
    <w:rsid w:val="007927F5"/>
    <w:rsid w:val="00793C1D"/>
    <w:rsid w:val="007A443F"/>
    <w:rsid w:val="007E3383"/>
    <w:rsid w:val="00802CA0"/>
    <w:rsid w:val="008531FF"/>
    <w:rsid w:val="00855B56"/>
    <w:rsid w:val="00855FB6"/>
    <w:rsid w:val="0085625B"/>
    <w:rsid w:val="008A7B15"/>
    <w:rsid w:val="008B1241"/>
    <w:rsid w:val="008B744F"/>
    <w:rsid w:val="008D516A"/>
    <w:rsid w:val="009126C3"/>
    <w:rsid w:val="009260CD"/>
    <w:rsid w:val="00926F41"/>
    <w:rsid w:val="00952C25"/>
    <w:rsid w:val="00975B09"/>
    <w:rsid w:val="0098299B"/>
    <w:rsid w:val="009A45FD"/>
    <w:rsid w:val="009C5AFA"/>
    <w:rsid w:val="009E5CEF"/>
    <w:rsid w:val="009F3937"/>
    <w:rsid w:val="00A2118D"/>
    <w:rsid w:val="00A63CA2"/>
    <w:rsid w:val="00A6619D"/>
    <w:rsid w:val="00AD76E2"/>
    <w:rsid w:val="00B12F46"/>
    <w:rsid w:val="00B20152"/>
    <w:rsid w:val="00B359E4"/>
    <w:rsid w:val="00B41A85"/>
    <w:rsid w:val="00B5562E"/>
    <w:rsid w:val="00B57D98"/>
    <w:rsid w:val="00B6561A"/>
    <w:rsid w:val="00B70850"/>
    <w:rsid w:val="00B95EDB"/>
    <w:rsid w:val="00B96C55"/>
    <w:rsid w:val="00BE5B81"/>
    <w:rsid w:val="00C066B6"/>
    <w:rsid w:val="00C22D62"/>
    <w:rsid w:val="00C37BA1"/>
    <w:rsid w:val="00C4674C"/>
    <w:rsid w:val="00C506CF"/>
    <w:rsid w:val="00C56E31"/>
    <w:rsid w:val="00C72BED"/>
    <w:rsid w:val="00C9578B"/>
    <w:rsid w:val="00CA069A"/>
    <w:rsid w:val="00CB0055"/>
    <w:rsid w:val="00CB2E60"/>
    <w:rsid w:val="00CC4A84"/>
    <w:rsid w:val="00CE6046"/>
    <w:rsid w:val="00D2522B"/>
    <w:rsid w:val="00D26B87"/>
    <w:rsid w:val="00D41A48"/>
    <w:rsid w:val="00D422DE"/>
    <w:rsid w:val="00D5459D"/>
    <w:rsid w:val="00D65809"/>
    <w:rsid w:val="00D9118F"/>
    <w:rsid w:val="00DA1F4D"/>
    <w:rsid w:val="00DA7EF6"/>
    <w:rsid w:val="00DD172A"/>
    <w:rsid w:val="00DD4C57"/>
    <w:rsid w:val="00DE7A05"/>
    <w:rsid w:val="00E25A26"/>
    <w:rsid w:val="00E40172"/>
    <w:rsid w:val="00E4381A"/>
    <w:rsid w:val="00E464F3"/>
    <w:rsid w:val="00E521F4"/>
    <w:rsid w:val="00E55D74"/>
    <w:rsid w:val="00E635F2"/>
    <w:rsid w:val="00E92455"/>
    <w:rsid w:val="00E94CBF"/>
    <w:rsid w:val="00EA6CBB"/>
    <w:rsid w:val="00EB0920"/>
    <w:rsid w:val="00ED3D98"/>
    <w:rsid w:val="00F0720F"/>
    <w:rsid w:val="00F45642"/>
    <w:rsid w:val="00F460E9"/>
    <w:rsid w:val="00F60274"/>
    <w:rsid w:val="00F64639"/>
    <w:rsid w:val="00F77FB9"/>
    <w:rsid w:val="00F8704E"/>
    <w:rsid w:val="00FB068F"/>
    <w:rsid w:val="00FE4A2B"/>
    <w:rsid w:val="00FF27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9126C3"/>
    <w:pPr>
      <w:ind w:left="720"/>
      <w:contextualSpacing/>
    </w:pPr>
  </w:style>
  <w:style w:type="paragraph" w:customStyle="1" w:styleId="Default">
    <w:name w:val="Default"/>
    <w:rsid w:val="00335BCD"/>
    <w:pPr>
      <w:autoSpaceDE w:val="0"/>
      <w:autoSpaceDN w:val="0"/>
      <w:adjustRightInd w:val="0"/>
    </w:pPr>
    <w:rPr>
      <w:rFonts w:ascii="Calibri" w:hAnsi="Calibri" w:cs="Calibri"/>
      <w:color w:val="00000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WKUMAR9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tthar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2019-05-30T07:28:00Z</dcterms:created>
  <dcterms:modified xsi:type="dcterms:W3CDTF">2020-01-28T18:31:00Z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